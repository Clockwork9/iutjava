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B3695E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5401A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862462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824" w:rsidRPr="00703848" w:rsidRDefault="005401A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626AC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9E7824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862462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KEBAILI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Rémi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86246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5401A4" w:rsidRPr="00D13D1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remi.kebaili@u-psud.fr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0032E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NGUYEN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Pascal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862462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4" w:history="1">
                                        <w:r w:rsidR="005401A4" w:rsidRPr="00F5023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pascal.nguyen@u-psud.fr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0032EA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  <w:tr w:rsidR="005401A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5401A4" w:rsidRDefault="005401A4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WAJIH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5401A4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Yanis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5401A4" w:rsidRDefault="00862462" w:rsidP="005401A4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hyperlink r:id="rId15" w:history="1">
                                        <w:r w:rsidR="005401A4" w:rsidRPr="00F5023C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yanis.wajih@u-psud.fr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5401A4" w:rsidRDefault="005401A4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3B2</w:t>
                                      </w:r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862462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KEBAILI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Rémi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86246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6" w:history="1">
                                  <w:r w:rsidR="005401A4" w:rsidRPr="00D13D1C">
                                    <w:rPr>
                                      <w:rStyle w:val="Lienhypertexte"/>
                                      <w:smallCaps/>
                                    </w:rPr>
                                    <w:t>remi.kebaili@u-psud.fr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0032E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NGUYEN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Pascal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862462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7" w:history="1">
                                  <w:r w:rsidR="005401A4" w:rsidRPr="00F5023C">
                                    <w:rPr>
                                      <w:rStyle w:val="Lienhypertexte"/>
                                      <w:smallCaps/>
                                    </w:rPr>
                                    <w:t>pascal.nguyen@u-psud.fr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0032EA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  <w:tr w:rsidR="005401A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5401A4" w:rsidRDefault="005401A4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WAJIH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5401A4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Yanis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5401A4" w:rsidRDefault="00862462" w:rsidP="005401A4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hyperlink r:id="rId18" w:history="1">
                                  <w:r w:rsidR="005401A4" w:rsidRPr="00F5023C">
                                    <w:rPr>
                                      <w:rStyle w:val="Lienhypertexte"/>
                                      <w:smallCaps/>
                                    </w:rPr>
                                    <w:t>yanis.wajih@u-psud.fr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5401A4" w:rsidRDefault="005401A4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3B2</w:t>
                                </w:r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862462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D6D9F04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14096BC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5401A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5401A4">
        <w:rPr>
          <w:b/>
          <w:i/>
          <w:lang w:val="en-US"/>
        </w:rPr>
        <w:t>JOptionPane</w:t>
      </w:r>
      <w:proofErr w:type="spellEnd"/>
      <w:r w:rsidRPr="005401A4">
        <w:rPr>
          <w:b/>
          <w:i/>
          <w:lang w:val="en-US"/>
        </w:rPr>
        <w:t> </w:t>
      </w:r>
      <w:r w:rsidRPr="005401A4">
        <w:rPr>
          <w:lang w:val="en-US"/>
        </w:rPr>
        <w:t xml:space="preserve">: </w:t>
      </w:r>
      <w:hyperlink r:id="rId24" w:history="1">
        <w:r w:rsidRPr="005401A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5401A4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9626AC" w:rsidRPr="009626AC" w:rsidRDefault="009626AC" w:rsidP="009626AC">
      <w:r>
        <w:t>Le travail réalisé durant cette séance de TP a été d’implémenter et de compléter les méthodes</w:t>
      </w:r>
      <w:r w:rsidR="00862462">
        <w:t xml:space="preserve"> et classes</w:t>
      </w:r>
      <w:r>
        <w:t xml:space="preserve"> demandées</w:t>
      </w:r>
      <w:r w:rsidR="00862462">
        <w:t xml:space="preserve">, ainsi que l’initialisation des variables et l’utilisation d’une </w:t>
      </w:r>
      <w:proofErr w:type="spellStart"/>
      <w:r w:rsidR="00862462">
        <w:t>JOptionPane</w:t>
      </w:r>
      <w:proofErr w:type="spellEnd"/>
      <w:r w:rsidR="00862462">
        <w:t xml:space="preserve"> pour afficher les boîtes de dialogues</w:t>
      </w:r>
      <w:r>
        <w:t xml:space="preserve">. 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440360" w:rsidRDefault="00440360">
      <w:pPr>
        <w:rPr>
          <w:noProof/>
        </w:rPr>
      </w:pPr>
      <w:r>
        <w:rPr>
          <w:noProof/>
        </w:rPr>
        <w:t xml:space="preserve">La principale difficulté rencontrée a été le fait que les consignes sont desfois difficiles à comprendre. Le travail fourni ne correspondait donc pas à ce qui était demandé. </w:t>
      </w:r>
      <w:bookmarkStart w:id="13" w:name="_GoBack"/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30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31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5401A4" w:rsidRDefault="003D3155" w:rsidP="009153A9">
      <w:pPr>
        <w:rPr>
          <w:lang w:val="en-US"/>
        </w:rPr>
      </w:pPr>
      <w:proofErr w:type="gramStart"/>
      <w:r w:rsidRPr="005401A4">
        <w:rPr>
          <w:b/>
          <w:lang w:val="en-US"/>
        </w:rPr>
        <w:t>Spinner :</w:t>
      </w:r>
      <w:proofErr w:type="gramEnd"/>
      <w:r w:rsidRPr="005401A4">
        <w:rPr>
          <w:lang w:val="en-US"/>
        </w:rPr>
        <w:t xml:space="preserve"> </w:t>
      </w:r>
      <w:hyperlink r:id="rId32" w:history="1">
        <w:r w:rsidR="00234EA6" w:rsidRPr="005401A4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5401A4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3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4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5401A4" w:rsidRDefault="009907F1" w:rsidP="009907F1">
      <w:pPr>
        <w:pStyle w:val="Titre2"/>
        <w:rPr>
          <w:noProof/>
          <w:lang w:val="en-US"/>
        </w:rPr>
      </w:pPr>
      <w:r w:rsidRPr="005401A4">
        <w:rPr>
          <w:noProof/>
          <w:lang w:val="en-US"/>
        </w:rPr>
        <w:t>Aide</w:t>
      </w:r>
    </w:p>
    <w:p w:rsidR="009907F1" w:rsidRPr="005401A4" w:rsidRDefault="009907F1" w:rsidP="009907F1">
      <w:pPr>
        <w:rPr>
          <w:lang w:val="en-US"/>
        </w:rPr>
      </w:pPr>
      <w:proofErr w:type="spellStart"/>
      <w:proofErr w:type="gramStart"/>
      <w:r w:rsidRPr="005401A4">
        <w:rPr>
          <w:b/>
          <w:i/>
          <w:lang w:val="en-US"/>
        </w:rPr>
        <w:t>Shoutbox</w:t>
      </w:r>
      <w:proofErr w:type="spellEnd"/>
      <w:r w:rsidRPr="005401A4">
        <w:rPr>
          <w:lang w:val="en-US"/>
        </w:rPr>
        <w:t> :</w:t>
      </w:r>
      <w:proofErr w:type="gramEnd"/>
      <w:r w:rsidRPr="005401A4">
        <w:rPr>
          <w:lang w:val="en-US"/>
        </w:rPr>
        <w:t xml:space="preserve"> </w:t>
      </w:r>
      <w:hyperlink r:id="rId35" w:history="1">
        <w:r w:rsidRPr="005401A4">
          <w:rPr>
            <w:rStyle w:val="Lienhypertexte"/>
            <w:lang w:val="en-US"/>
          </w:rPr>
          <w:t>https://fr.wikipedia.org/wiki/Shoutbox</w:t>
        </w:r>
      </w:hyperlink>
    </w:p>
    <w:p w:rsidR="009907F1" w:rsidRPr="005401A4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6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BFD" w:rsidRDefault="00062BFD" w:rsidP="006651C9">
      <w:r>
        <w:separator/>
      </w:r>
    </w:p>
  </w:endnote>
  <w:endnote w:type="continuationSeparator" w:id="0">
    <w:p w:rsidR="00062BFD" w:rsidRDefault="00062BFD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BFD" w:rsidRDefault="00062BFD" w:rsidP="006651C9">
      <w:r>
        <w:separator/>
      </w:r>
    </w:p>
  </w:footnote>
  <w:footnote w:type="continuationSeparator" w:id="0">
    <w:p w:rsidR="00062BFD" w:rsidRDefault="00062BFD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62462" w:rsidRPr="0086246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62462" w:rsidRPr="0086246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032EA"/>
    <w:rsid w:val="0002265F"/>
    <w:rsid w:val="00022F1F"/>
    <w:rsid w:val="00024372"/>
    <w:rsid w:val="000326C5"/>
    <w:rsid w:val="000501B1"/>
    <w:rsid w:val="00062BFD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0360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01A4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62462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626AC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440360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etableauclaire1">
    <w:name w:val="Grille de tableau claire1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440360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emi.kebaili@u-psud.fr" TargetMode="External"/><Relationship Id="rId18" Type="http://schemas.openxmlformats.org/officeDocument/2006/relationships/hyperlink" Target="mailto:yanis.wajih@u-psud.fr" TargetMode="External"/><Relationship Id="rId26" Type="http://schemas.openxmlformats.org/officeDocument/2006/relationships/diagramLayout" Target="diagrams/layout2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1.xml"/><Relationship Id="rId34" Type="http://schemas.openxmlformats.org/officeDocument/2006/relationships/hyperlink" Target="http://www.tutorialspoint.com/sqlite/sqlite_java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pascal.nguyen@u-psud.fr" TargetMode="External"/><Relationship Id="rId25" Type="http://schemas.openxmlformats.org/officeDocument/2006/relationships/diagramData" Target="diagrams/data2.xml"/><Relationship Id="rId33" Type="http://schemas.openxmlformats.org/officeDocument/2006/relationships/hyperlink" Target="http://alvinalexander.com/blog/post/jfc-swing/how-create-simple-swing-html-viewer-browser-java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remi.kebaili@u-psud.fr" TargetMode="External"/><Relationship Id="rId20" Type="http://schemas.openxmlformats.org/officeDocument/2006/relationships/diagramLayout" Target="diagrams/layout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hyperlink" Target="https://openclassrooms.com/courses/apprenez-a-programmer-en-java/les-menus-et-boites-de-dialogue" TargetMode="External"/><Relationship Id="rId32" Type="http://schemas.openxmlformats.org/officeDocument/2006/relationships/hyperlink" Target="https://docs.oracle.com/javase/tutorial/uiswing/components/spinner.html" TargetMode="Externa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mailto:yanis.wajih@u-psud.fr" TargetMode="External"/><Relationship Id="rId23" Type="http://schemas.microsoft.com/office/2007/relationships/diagramDrawing" Target="diagrams/drawing1.xml"/><Relationship Id="rId28" Type="http://schemas.openxmlformats.org/officeDocument/2006/relationships/diagramColors" Target="diagrams/colors2.xml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diagramData" Target="diagrams/data1.xml"/><Relationship Id="rId31" Type="http://schemas.openxmlformats.org/officeDocument/2006/relationships/hyperlink" Target="https://docs.oracle.com/javase/tutorial/uiswing/components/menu.html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pascal.nguyen@u-psud.fr" TargetMode="External"/><Relationship Id="rId22" Type="http://schemas.openxmlformats.org/officeDocument/2006/relationships/diagramColors" Target="diagrams/colors1.xml"/><Relationship Id="rId27" Type="http://schemas.openxmlformats.org/officeDocument/2006/relationships/diagramQuickStyle" Target="diagrams/quickStyle2.xml"/><Relationship Id="rId30" Type="http://schemas.openxmlformats.org/officeDocument/2006/relationships/hyperlink" Target="http://www.tutorialspoint.com/design_pattern/filter_pattern.htm" TargetMode="External"/><Relationship Id="rId35" Type="http://schemas.openxmlformats.org/officeDocument/2006/relationships/hyperlink" Target="https://fr.wikipedia.org/wiki/Shoutbo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  <dgm:t>
        <a:bodyPr/>
        <a:lstStyle/>
        <a:p>
          <a:endParaRPr lang="fr-FR"/>
        </a:p>
      </dgm:t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  <dgm:t>
        <a:bodyPr/>
        <a:lstStyle/>
        <a:p>
          <a:endParaRPr lang="fr-FR"/>
        </a:p>
      </dgm:t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B1878977-50C9-4ABB-A720-157B139AB7CE}" type="presOf" srcId="{AD7B3DA5-2EE7-42E6-A405-E9204AD083F8}" destId="{B96A10A5-DFF5-46F1-944C-3675766C550F}" srcOrd="0" destOrd="0" presId="urn:microsoft.com/office/officeart/2005/8/layout/hierarchy2"/>
    <dgm:cxn modelId="{0A72CAAA-1331-466F-B4C6-0108B253FAB2}" type="presOf" srcId="{4D72C498-B5D7-4A5E-9949-13D4BDD70C79}" destId="{3F3231AA-D37A-47E2-AA64-F3C7B7B2954D}" srcOrd="0" destOrd="0" presId="urn:microsoft.com/office/officeart/2005/8/layout/hierarchy2"/>
    <dgm:cxn modelId="{FD654B69-7282-4CCF-B47A-E54A6A03B336}" type="presOf" srcId="{559D18E3-752D-4EE1-9939-C38FEFFAE5A4}" destId="{9EFBE792-9572-41CC-B394-D06BBCFDDEA7}" srcOrd="0" destOrd="0" presId="urn:microsoft.com/office/officeart/2005/8/layout/hierarchy2"/>
    <dgm:cxn modelId="{8BFE5E99-986D-4539-A068-6D2AC6766ABF}" type="presOf" srcId="{99F72719-26C5-43AC-9154-CEFFF5CEB37E}" destId="{ECBF6DD1-22FB-4942-9A69-C2E334F2B933}" srcOrd="1" destOrd="0" presId="urn:microsoft.com/office/officeart/2005/8/layout/hierarchy2"/>
    <dgm:cxn modelId="{13C77ED2-8F85-43C6-9222-151AFED34CF4}" type="presOf" srcId="{B13E7694-BD7E-4ACD-8A25-288621413B33}" destId="{2FF43323-1B88-4D6E-A12C-28C1BD2304F7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2E28BC82-C5E7-4970-BB76-38322A49D259}" type="presOf" srcId="{DD6977A0-3802-4240-88A2-691E7C2C48A6}" destId="{6F424515-AE64-4689-98CF-DEE19DC54531}" srcOrd="1" destOrd="0" presId="urn:microsoft.com/office/officeart/2005/8/layout/hierarchy2"/>
    <dgm:cxn modelId="{C9F75E8E-B135-4F7F-AD19-3F124DE694FD}" type="presOf" srcId="{139FBCB0-87C1-4D19-9898-BB48C99D5614}" destId="{AEBC5B76-A737-49A2-B533-66F2022C87AD}" srcOrd="0" destOrd="0" presId="urn:microsoft.com/office/officeart/2005/8/layout/hierarchy2"/>
    <dgm:cxn modelId="{15B541C8-CF38-4E95-B373-F56B32A3F752}" type="presOf" srcId="{90721A67-6AD1-4A80-A90E-9D77E7AD4E6D}" destId="{2D8842D7-E959-42FA-BA94-C6E6A8D46F08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3B0FA192-3C4A-45F9-B1A1-8DA961CFECCB}" type="presOf" srcId="{559B25C1-457C-4CA8-A035-1849D9779D21}" destId="{858F7110-3310-4783-BBA8-7EC1E711C660}" srcOrd="0" destOrd="0" presId="urn:microsoft.com/office/officeart/2005/8/layout/hierarchy2"/>
    <dgm:cxn modelId="{9805262C-8D65-49B6-8804-806FB425A511}" type="presOf" srcId="{559D18E3-752D-4EE1-9939-C38FEFFAE5A4}" destId="{E36A5456-E43A-492B-ABAE-06F81987E8E0}" srcOrd="1" destOrd="0" presId="urn:microsoft.com/office/officeart/2005/8/layout/hierarchy2"/>
    <dgm:cxn modelId="{48BAA873-A9BA-4C15-8BBC-526C6C979C20}" type="presOf" srcId="{CFFF95AD-6A3E-4156-870B-74376FA448BF}" destId="{DE27DD97-4305-47FC-AFB0-35E1E791B27F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0961FF13-7ACA-4F8C-962E-5B70BB02CF13}" type="presOf" srcId="{16244E34-B2A7-4CB0-B85E-995BCA75C3E6}" destId="{D91136A0-BBA5-4033-85D4-E551E48A4097}" srcOrd="0" destOrd="0" presId="urn:microsoft.com/office/officeart/2005/8/layout/hierarchy2"/>
    <dgm:cxn modelId="{41096A9F-34DF-40DE-9828-FEFC1F813D2E}" type="presOf" srcId="{6EAA9C23-3A78-4C27-AAC9-504C071FA2D8}" destId="{FFF314B7-9492-4462-8B1C-7BC33784FA0A}" srcOrd="0" destOrd="0" presId="urn:microsoft.com/office/officeart/2005/8/layout/hierarchy2"/>
    <dgm:cxn modelId="{79FF90E1-3F32-4BFB-AC74-87F5A5BCE3D1}" type="presOf" srcId="{F1D4A2FF-1ED4-48C6-8293-904F41872AF1}" destId="{215E04C8-8ADC-4870-8072-6C6871A934E8}" srcOrd="0" destOrd="0" presId="urn:microsoft.com/office/officeart/2005/8/layout/hierarchy2"/>
    <dgm:cxn modelId="{277E4837-7A8B-4DB2-B314-981774182E0D}" type="presOf" srcId="{FDC9356B-5836-435E-BB19-C94DC8F3D3EF}" destId="{D63F150D-0E96-4C27-A427-95C317656D1D}" srcOrd="0" destOrd="0" presId="urn:microsoft.com/office/officeart/2005/8/layout/hierarchy2"/>
    <dgm:cxn modelId="{5B96F08C-FEBF-4299-B392-C3CB3EF1CA91}" type="presOf" srcId="{C72AA88C-4AEE-412B-ABBF-33D17A0AD941}" destId="{C0DFBE07-132A-42A3-A5E2-F594000B2340}" srcOrd="1" destOrd="0" presId="urn:microsoft.com/office/officeart/2005/8/layout/hierarchy2"/>
    <dgm:cxn modelId="{4E3C7EDE-4749-4C28-AEAD-8FA929514446}" type="presOf" srcId="{3FE4910D-602C-4A72-BB9E-A3BE3A3A0E78}" destId="{F14A685D-1E0D-4B4F-8491-096DFB19D677}" srcOrd="1" destOrd="0" presId="urn:microsoft.com/office/officeart/2005/8/layout/hierarchy2"/>
    <dgm:cxn modelId="{D68F64C7-C3B7-4ADC-8C5A-83F86FD3B858}" type="presOf" srcId="{B13E7694-BD7E-4ACD-8A25-288621413B33}" destId="{D36435EE-5DD9-4CB1-80E2-64E88C5269A2}" srcOrd="0" destOrd="0" presId="urn:microsoft.com/office/officeart/2005/8/layout/hierarchy2"/>
    <dgm:cxn modelId="{C85343EA-2E09-48BD-8218-E8FA928588E6}" type="presOf" srcId="{597EB83F-9AF9-4A72-80A3-732912F27C6D}" destId="{D955C53B-B716-4B38-9366-F9DF3D076BCB}" srcOrd="0" destOrd="0" presId="urn:microsoft.com/office/officeart/2005/8/layout/hierarchy2"/>
    <dgm:cxn modelId="{B6778071-A106-48C9-BEC4-9136B9544D69}" type="presOf" srcId="{597EB83F-9AF9-4A72-80A3-732912F27C6D}" destId="{1FDB852C-60D2-4512-8688-DBBE489C7C32}" srcOrd="1" destOrd="0" presId="urn:microsoft.com/office/officeart/2005/8/layout/hierarchy2"/>
    <dgm:cxn modelId="{0EDD30FF-A865-49F9-B7E6-3E1E9F06C5AF}" type="presOf" srcId="{C72AA88C-4AEE-412B-ABBF-33D17A0AD941}" destId="{8E5DD861-D493-4A0A-B81E-EB2108ED9BB3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175DF21A-85FA-4B7F-9F69-877D929E0A10}" type="presOf" srcId="{1489036D-A9DA-40B5-957F-936B4A348264}" destId="{EBFADA6F-FD50-43FB-87CB-15B1D9AA94CD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A61FFE7A-8F60-4C4D-99F9-2D529A373BB1}" type="presOf" srcId="{1489036D-A9DA-40B5-957F-936B4A348264}" destId="{D2E89353-C1DC-4D8C-81F7-770019C69DEF}" srcOrd="1" destOrd="0" presId="urn:microsoft.com/office/officeart/2005/8/layout/hierarchy2"/>
    <dgm:cxn modelId="{73D8D288-3966-470D-BD7C-D2486AE6AAB2}" type="presOf" srcId="{9E6B55FE-E53C-49DC-B515-C2397BEC2CAB}" destId="{288590B9-AA3F-44E1-86EF-EEFFCBA51BD5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EC5FABCE-8643-4C5F-BF14-37928287CDF3}" type="presOf" srcId="{495223E1-057C-40FA-B321-DB15D7B7BF1E}" destId="{98EDA116-065D-473B-983B-F7A1A4E0692D}" srcOrd="0" destOrd="0" presId="urn:microsoft.com/office/officeart/2005/8/layout/hierarchy2"/>
    <dgm:cxn modelId="{CC580797-FC6A-431B-9A51-750DA96EFFBC}" type="presOf" srcId="{99F72719-26C5-43AC-9154-CEFFF5CEB37E}" destId="{A8464F86-5444-4B1D-8904-D5D84FB93A63}" srcOrd="0" destOrd="0" presId="urn:microsoft.com/office/officeart/2005/8/layout/hierarchy2"/>
    <dgm:cxn modelId="{F39AA210-1DC4-4C1F-B543-74AE9BF34B6B}" type="presOf" srcId="{0B7CF66D-0A27-42E3-AC6D-2DB726B0F1E6}" destId="{C296F982-F6F0-4728-ADF2-DC91F37071EA}" srcOrd="1" destOrd="0" presId="urn:microsoft.com/office/officeart/2005/8/layout/hierarchy2"/>
    <dgm:cxn modelId="{321C796C-3C1C-424B-AC60-7B3941FCF927}" type="presOf" srcId="{DD6977A0-3802-4240-88A2-691E7C2C48A6}" destId="{968AF4BE-4974-4BD5-85C7-35A0B47C6F8A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ABBB1EFA-83EE-4FA4-904A-577F76BB240D}" type="presOf" srcId="{65626F29-AB7F-4A3E-92D9-6AFC55134C2D}" destId="{76D26D6D-EDAF-4C52-8B4D-841B0D96808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DFAFFDE1-46FC-460C-962B-E06FECA57845}" type="presOf" srcId="{139FBCB0-87C1-4D19-9898-BB48C99D5614}" destId="{2D4C1DD3-7A1B-4669-AB42-72A65ACFF1A8}" srcOrd="1" destOrd="0" presId="urn:microsoft.com/office/officeart/2005/8/layout/hierarchy2"/>
    <dgm:cxn modelId="{80382831-9A46-430B-A649-3FDAB1A11246}" type="presOf" srcId="{F1D4A2FF-1ED4-48C6-8293-904F41872AF1}" destId="{881DB251-9FB1-4300-9BCC-5ED061EBD6BA}" srcOrd="1" destOrd="0" presId="urn:microsoft.com/office/officeart/2005/8/layout/hierarchy2"/>
    <dgm:cxn modelId="{EFE42A2D-C848-48E7-83D2-C96B3A5DC8D0}" type="presOf" srcId="{913E8ED9-5793-4239-BAD8-A00A3159E04D}" destId="{A21B35AB-A6E7-40B0-A48C-F2137E09EDE9}" srcOrd="0" destOrd="0" presId="urn:microsoft.com/office/officeart/2005/8/layout/hierarchy2"/>
    <dgm:cxn modelId="{B9364880-67FC-43A1-8339-5F18B806E343}" type="presOf" srcId="{0B7CF66D-0A27-42E3-AC6D-2DB726B0F1E6}" destId="{F84282DA-A190-4AE4-80A2-887CA41C8DE9}" srcOrd="0" destOrd="0" presId="urn:microsoft.com/office/officeart/2005/8/layout/hierarchy2"/>
    <dgm:cxn modelId="{21FD022B-7C69-4240-B3CF-BF898B801B8D}" type="presOf" srcId="{24E98E51-90AC-468F-867A-C952D6FD5668}" destId="{37C38F7E-4D19-426C-A64E-1CBDFC363BB7}" srcOrd="0" destOrd="0" presId="urn:microsoft.com/office/officeart/2005/8/layout/hierarchy2"/>
    <dgm:cxn modelId="{3427F992-EDC1-4EC7-8CBA-7BB28CB85BFF}" type="presOf" srcId="{3FE4910D-602C-4A72-BB9E-A3BE3A3A0E78}" destId="{C26101A3-172C-4AFD-8AA5-00EF71442597}" srcOrd="0" destOrd="0" presId="urn:microsoft.com/office/officeart/2005/8/layout/hierarchy2"/>
    <dgm:cxn modelId="{DCFEECBE-662C-4DCA-99B3-55BE59F28337}" type="presParOf" srcId="{76D26D6D-EDAF-4C52-8B4D-841B0D968087}" destId="{F8FABF40-7E53-41D6-A584-A511DC78C1BE}" srcOrd="0" destOrd="0" presId="urn:microsoft.com/office/officeart/2005/8/layout/hierarchy2"/>
    <dgm:cxn modelId="{8B0CD3C2-189A-40F0-86FD-B62D9223D591}" type="presParOf" srcId="{F8FABF40-7E53-41D6-A584-A511DC78C1BE}" destId="{2D8842D7-E959-42FA-BA94-C6E6A8D46F08}" srcOrd="0" destOrd="0" presId="urn:microsoft.com/office/officeart/2005/8/layout/hierarchy2"/>
    <dgm:cxn modelId="{487D3AB7-2AB3-4042-A85F-449F0422AD49}" type="presParOf" srcId="{F8FABF40-7E53-41D6-A584-A511DC78C1BE}" destId="{BE75B47B-3650-4F5E-B461-4EF0A961DD5A}" srcOrd="1" destOrd="0" presId="urn:microsoft.com/office/officeart/2005/8/layout/hierarchy2"/>
    <dgm:cxn modelId="{B1BD79A4-8F5A-447E-B313-74581733F858}" type="presParOf" srcId="{BE75B47B-3650-4F5E-B461-4EF0A961DD5A}" destId="{F84282DA-A190-4AE4-80A2-887CA41C8DE9}" srcOrd="0" destOrd="0" presId="urn:microsoft.com/office/officeart/2005/8/layout/hierarchy2"/>
    <dgm:cxn modelId="{8D498F15-F9DF-40A1-8865-EF7A6C6D2F7F}" type="presParOf" srcId="{F84282DA-A190-4AE4-80A2-887CA41C8DE9}" destId="{C296F982-F6F0-4728-ADF2-DC91F37071EA}" srcOrd="0" destOrd="0" presId="urn:microsoft.com/office/officeart/2005/8/layout/hierarchy2"/>
    <dgm:cxn modelId="{154FC94C-2456-4B30-BB84-066AC96A9F8A}" type="presParOf" srcId="{BE75B47B-3650-4F5E-B461-4EF0A961DD5A}" destId="{CF42DF83-DDC9-476D-B33D-59E7CA944A5E}" srcOrd="1" destOrd="0" presId="urn:microsoft.com/office/officeart/2005/8/layout/hierarchy2"/>
    <dgm:cxn modelId="{F13D9FB0-C013-4333-85A8-F9FBB14696B0}" type="presParOf" srcId="{CF42DF83-DDC9-476D-B33D-59E7CA944A5E}" destId="{B96A10A5-DFF5-46F1-944C-3675766C550F}" srcOrd="0" destOrd="0" presId="urn:microsoft.com/office/officeart/2005/8/layout/hierarchy2"/>
    <dgm:cxn modelId="{D150E312-8981-4EA0-88A2-3E2663513924}" type="presParOf" srcId="{CF42DF83-DDC9-476D-B33D-59E7CA944A5E}" destId="{4F298BFB-1885-4076-9A22-AC9C0889C64B}" srcOrd="1" destOrd="0" presId="urn:microsoft.com/office/officeart/2005/8/layout/hierarchy2"/>
    <dgm:cxn modelId="{797D657D-F271-4F7F-BA73-26B0B7FD1636}" type="presParOf" srcId="{4F298BFB-1885-4076-9A22-AC9C0889C64B}" destId="{C26101A3-172C-4AFD-8AA5-00EF71442597}" srcOrd="0" destOrd="0" presId="urn:microsoft.com/office/officeart/2005/8/layout/hierarchy2"/>
    <dgm:cxn modelId="{D7540064-C4EE-49C2-930E-D13AF93CAE08}" type="presParOf" srcId="{C26101A3-172C-4AFD-8AA5-00EF71442597}" destId="{F14A685D-1E0D-4B4F-8491-096DFB19D677}" srcOrd="0" destOrd="0" presId="urn:microsoft.com/office/officeart/2005/8/layout/hierarchy2"/>
    <dgm:cxn modelId="{B9DBF3B5-8E84-4A6D-A2B4-DDD33B8A89DB}" type="presParOf" srcId="{4F298BFB-1885-4076-9A22-AC9C0889C64B}" destId="{F368639D-315F-4154-88B1-6A5B912D6526}" srcOrd="1" destOrd="0" presId="urn:microsoft.com/office/officeart/2005/8/layout/hierarchy2"/>
    <dgm:cxn modelId="{9B01535E-827A-4A49-A3DC-B5653CC8CEC7}" type="presParOf" srcId="{F368639D-315F-4154-88B1-6A5B912D6526}" destId="{3F3231AA-D37A-47E2-AA64-F3C7B7B2954D}" srcOrd="0" destOrd="0" presId="urn:microsoft.com/office/officeart/2005/8/layout/hierarchy2"/>
    <dgm:cxn modelId="{00F955A5-D2DF-407D-B8C9-33880A9885D2}" type="presParOf" srcId="{F368639D-315F-4154-88B1-6A5B912D6526}" destId="{397AEE95-8A0C-4187-A00A-9EB934AA598C}" srcOrd="1" destOrd="0" presId="urn:microsoft.com/office/officeart/2005/8/layout/hierarchy2"/>
    <dgm:cxn modelId="{1786D5E9-7F83-4AE8-AA6A-465C6B1899D5}" type="presParOf" srcId="{397AEE95-8A0C-4187-A00A-9EB934AA598C}" destId="{968AF4BE-4974-4BD5-85C7-35A0B47C6F8A}" srcOrd="0" destOrd="0" presId="urn:microsoft.com/office/officeart/2005/8/layout/hierarchy2"/>
    <dgm:cxn modelId="{BEB95CBF-9214-4017-9CF2-2688C36FB996}" type="presParOf" srcId="{968AF4BE-4974-4BD5-85C7-35A0B47C6F8A}" destId="{6F424515-AE64-4689-98CF-DEE19DC54531}" srcOrd="0" destOrd="0" presId="urn:microsoft.com/office/officeart/2005/8/layout/hierarchy2"/>
    <dgm:cxn modelId="{5134D93E-6C8B-4DF3-95A9-DDC744B54AB9}" type="presParOf" srcId="{397AEE95-8A0C-4187-A00A-9EB934AA598C}" destId="{EB924A49-A3F3-497C-ACC4-327EDE264F60}" srcOrd="1" destOrd="0" presId="urn:microsoft.com/office/officeart/2005/8/layout/hierarchy2"/>
    <dgm:cxn modelId="{3724D6B8-D5FB-484B-AF62-5FF48A85E353}" type="presParOf" srcId="{EB924A49-A3F3-497C-ACC4-327EDE264F60}" destId="{D63F150D-0E96-4C27-A427-95C317656D1D}" srcOrd="0" destOrd="0" presId="urn:microsoft.com/office/officeart/2005/8/layout/hierarchy2"/>
    <dgm:cxn modelId="{C84132A7-0CC4-4E4A-B544-C775A1DCDDDC}" type="presParOf" srcId="{EB924A49-A3F3-497C-ACC4-327EDE264F60}" destId="{1491B2AE-5B55-45CE-B988-8E12BEB8BF55}" srcOrd="1" destOrd="0" presId="urn:microsoft.com/office/officeart/2005/8/layout/hierarchy2"/>
    <dgm:cxn modelId="{84A72E2A-7794-435C-8F82-D39FBB5C30B8}" type="presParOf" srcId="{397AEE95-8A0C-4187-A00A-9EB934AA598C}" destId="{AEBC5B76-A737-49A2-B533-66F2022C87AD}" srcOrd="2" destOrd="0" presId="urn:microsoft.com/office/officeart/2005/8/layout/hierarchy2"/>
    <dgm:cxn modelId="{DDD64326-D786-4F9F-9CFA-9E24C0637257}" type="presParOf" srcId="{AEBC5B76-A737-49A2-B533-66F2022C87AD}" destId="{2D4C1DD3-7A1B-4669-AB42-72A65ACFF1A8}" srcOrd="0" destOrd="0" presId="urn:microsoft.com/office/officeart/2005/8/layout/hierarchy2"/>
    <dgm:cxn modelId="{40A0045F-4AA3-4216-8782-86FA4C703C6A}" type="presParOf" srcId="{397AEE95-8A0C-4187-A00A-9EB934AA598C}" destId="{9F7C6272-585E-4DDA-B1DC-EB4580AF2AB2}" srcOrd="3" destOrd="0" presId="urn:microsoft.com/office/officeart/2005/8/layout/hierarchy2"/>
    <dgm:cxn modelId="{7932BB8F-2A93-44AF-909B-7FDC352041E0}" type="presParOf" srcId="{9F7C6272-585E-4DDA-B1DC-EB4580AF2AB2}" destId="{DE27DD97-4305-47FC-AFB0-35E1E791B27F}" srcOrd="0" destOrd="0" presId="urn:microsoft.com/office/officeart/2005/8/layout/hierarchy2"/>
    <dgm:cxn modelId="{9D9B59FC-B13A-4548-A620-1CBAB078640C}" type="presParOf" srcId="{9F7C6272-585E-4DDA-B1DC-EB4580AF2AB2}" destId="{4A028989-708D-4CC4-885B-928EC3B6636B}" srcOrd="1" destOrd="0" presId="urn:microsoft.com/office/officeart/2005/8/layout/hierarchy2"/>
    <dgm:cxn modelId="{CA7B9AD4-8F29-495D-A178-24BBBF08DD1C}" type="presParOf" srcId="{4A028989-708D-4CC4-885B-928EC3B6636B}" destId="{EBFADA6F-FD50-43FB-87CB-15B1D9AA94CD}" srcOrd="0" destOrd="0" presId="urn:microsoft.com/office/officeart/2005/8/layout/hierarchy2"/>
    <dgm:cxn modelId="{D2A8DEB3-DA31-4F9F-BE0F-2C2840AF4970}" type="presParOf" srcId="{EBFADA6F-FD50-43FB-87CB-15B1D9AA94CD}" destId="{D2E89353-C1DC-4D8C-81F7-770019C69DEF}" srcOrd="0" destOrd="0" presId="urn:microsoft.com/office/officeart/2005/8/layout/hierarchy2"/>
    <dgm:cxn modelId="{C31B24C1-9417-4B7E-8D77-749410609269}" type="presParOf" srcId="{4A028989-708D-4CC4-885B-928EC3B6636B}" destId="{CC9BC564-3787-4383-9FFC-61D9D0588B21}" srcOrd="1" destOrd="0" presId="urn:microsoft.com/office/officeart/2005/8/layout/hierarchy2"/>
    <dgm:cxn modelId="{11DDDB60-DD64-4AB0-859D-76CA57C08342}" type="presParOf" srcId="{CC9BC564-3787-4383-9FFC-61D9D0588B21}" destId="{858F7110-3310-4783-BBA8-7EC1E711C660}" srcOrd="0" destOrd="0" presId="urn:microsoft.com/office/officeart/2005/8/layout/hierarchy2"/>
    <dgm:cxn modelId="{C89A028D-B51D-424A-A349-7F867A10B7DF}" type="presParOf" srcId="{CC9BC564-3787-4383-9FFC-61D9D0588B21}" destId="{65C1A66E-C56C-4171-AB97-8297D46BDB88}" srcOrd="1" destOrd="0" presId="urn:microsoft.com/office/officeart/2005/8/layout/hierarchy2"/>
    <dgm:cxn modelId="{1C512F63-B428-4DD0-A7FA-1A47312C6A86}" type="presParOf" srcId="{397AEE95-8A0C-4187-A00A-9EB934AA598C}" destId="{9EFBE792-9572-41CC-B394-D06BBCFDDEA7}" srcOrd="4" destOrd="0" presId="urn:microsoft.com/office/officeart/2005/8/layout/hierarchy2"/>
    <dgm:cxn modelId="{48EACBC9-739D-4E19-BD2D-C0DD396BDBF5}" type="presParOf" srcId="{9EFBE792-9572-41CC-B394-D06BBCFDDEA7}" destId="{E36A5456-E43A-492B-ABAE-06F81987E8E0}" srcOrd="0" destOrd="0" presId="urn:microsoft.com/office/officeart/2005/8/layout/hierarchy2"/>
    <dgm:cxn modelId="{64FBDFE7-91D3-4686-AF90-8D513B86B7AC}" type="presParOf" srcId="{397AEE95-8A0C-4187-A00A-9EB934AA598C}" destId="{6D225540-AFA0-415E-A130-ABE75225B256}" srcOrd="5" destOrd="0" presId="urn:microsoft.com/office/officeart/2005/8/layout/hierarchy2"/>
    <dgm:cxn modelId="{E1C6F743-67E9-4424-A840-BE53F480BB92}" type="presParOf" srcId="{6D225540-AFA0-415E-A130-ABE75225B256}" destId="{37C38F7E-4D19-426C-A64E-1CBDFC363BB7}" srcOrd="0" destOrd="0" presId="urn:microsoft.com/office/officeart/2005/8/layout/hierarchy2"/>
    <dgm:cxn modelId="{FA1DCA55-F213-4C61-9F0F-361279213760}" type="presParOf" srcId="{6D225540-AFA0-415E-A130-ABE75225B256}" destId="{F4349A4C-5F5C-42E6-B925-D581139B19CA}" srcOrd="1" destOrd="0" presId="urn:microsoft.com/office/officeart/2005/8/layout/hierarchy2"/>
    <dgm:cxn modelId="{CBA02FD1-21B1-41F2-ACFC-7DFF9C3BE0DD}" type="presParOf" srcId="{BE75B47B-3650-4F5E-B461-4EF0A961DD5A}" destId="{A8464F86-5444-4B1D-8904-D5D84FB93A63}" srcOrd="2" destOrd="0" presId="urn:microsoft.com/office/officeart/2005/8/layout/hierarchy2"/>
    <dgm:cxn modelId="{C729F3CA-2938-4876-88D2-A05D7E609E3E}" type="presParOf" srcId="{A8464F86-5444-4B1D-8904-D5D84FB93A63}" destId="{ECBF6DD1-22FB-4942-9A69-C2E334F2B933}" srcOrd="0" destOrd="0" presId="urn:microsoft.com/office/officeart/2005/8/layout/hierarchy2"/>
    <dgm:cxn modelId="{8F5B2059-EC29-41B4-9703-AE3EB26F799B}" type="presParOf" srcId="{BE75B47B-3650-4F5E-B461-4EF0A961DD5A}" destId="{E0C7B8DF-83A1-45D9-B9D9-9ED1C37E4CA4}" srcOrd="3" destOrd="0" presId="urn:microsoft.com/office/officeart/2005/8/layout/hierarchy2"/>
    <dgm:cxn modelId="{C660273C-5406-44BB-9ECF-650D7CF95A81}" type="presParOf" srcId="{E0C7B8DF-83A1-45D9-B9D9-9ED1C37E4CA4}" destId="{FFF314B7-9492-4462-8B1C-7BC33784FA0A}" srcOrd="0" destOrd="0" presId="urn:microsoft.com/office/officeart/2005/8/layout/hierarchy2"/>
    <dgm:cxn modelId="{EAD3435B-F166-469C-B5B9-CFF31358E28C}" type="presParOf" srcId="{E0C7B8DF-83A1-45D9-B9D9-9ED1C37E4CA4}" destId="{F4FA03A4-3DA6-47F7-9A77-3B374796CB77}" srcOrd="1" destOrd="0" presId="urn:microsoft.com/office/officeart/2005/8/layout/hierarchy2"/>
    <dgm:cxn modelId="{D7A70F68-5C5A-4F55-BA1F-69838FB2D00D}" type="presParOf" srcId="{F4FA03A4-3DA6-47F7-9A77-3B374796CB77}" destId="{8E5DD861-D493-4A0A-B81E-EB2108ED9BB3}" srcOrd="0" destOrd="0" presId="urn:microsoft.com/office/officeart/2005/8/layout/hierarchy2"/>
    <dgm:cxn modelId="{F158B1F5-E315-4825-ABC6-48222874536D}" type="presParOf" srcId="{8E5DD861-D493-4A0A-B81E-EB2108ED9BB3}" destId="{C0DFBE07-132A-42A3-A5E2-F594000B2340}" srcOrd="0" destOrd="0" presId="urn:microsoft.com/office/officeart/2005/8/layout/hierarchy2"/>
    <dgm:cxn modelId="{EFF0B21C-C266-4865-A338-CBC58A495D06}" type="presParOf" srcId="{F4FA03A4-3DA6-47F7-9A77-3B374796CB77}" destId="{D48AA310-08E8-41B2-9889-9054306545F3}" srcOrd="1" destOrd="0" presId="urn:microsoft.com/office/officeart/2005/8/layout/hierarchy2"/>
    <dgm:cxn modelId="{E281FB90-AE1D-4F04-A203-37C3F79A2138}" type="presParOf" srcId="{D48AA310-08E8-41B2-9889-9054306545F3}" destId="{A21B35AB-A6E7-40B0-A48C-F2137E09EDE9}" srcOrd="0" destOrd="0" presId="urn:microsoft.com/office/officeart/2005/8/layout/hierarchy2"/>
    <dgm:cxn modelId="{C687128A-416B-43D7-B7EC-AF9807B272E6}" type="presParOf" srcId="{D48AA310-08E8-41B2-9889-9054306545F3}" destId="{8B5CE3EF-0622-44C1-849C-2057D356BCBF}" srcOrd="1" destOrd="0" presId="urn:microsoft.com/office/officeart/2005/8/layout/hierarchy2"/>
    <dgm:cxn modelId="{34BBEBBE-0AEE-402E-A6E3-B15AF41E5900}" type="presParOf" srcId="{F4FA03A4-3DA6-47F7-9A77-3B374796CB77}" destId="{D36435EE-5DD9-4CB1-80E2-64E88C5269A2}" srcOrd="2" destOrd="0" presId="urn:microsoft.com/office/officeart/2005/8/layout/hierarchy2"/>
    <dgm:cxn modelId="{B4078D8D-6480-4D7C-89C7-5385DDAD35B4}" type="presParOf" srcId="{D36435EE-5DD9-4CB1-80E2-64E88C5269A2}" destId="{2FF43323-1B88-4D6E-A12C-28C1BD2304F7}" srcOrd="0" destOrd="0" presId="urn:microsoft.com/office/officeart/2005/8/layout/hierarchy2"/>
    <dgm:cxn modelId="{B79369A2-D1C4-4CF7-B823-8C0C4F001D39}" type="presParOf" srcId="{F4FA03A4-3DA6-47F7-9A77-3B374796CB77}" destId="{36D12C6A-C33F-444D-985E-C87528F365EF}" srcOrd="3" destOrd="0" presId="urn:microsoft.com/office/officeart/2005/8/layout/hierarchy2"/>
    <dgm:cxn modelId="{BF69B9F3-CFA1-4F51-ACB2-CC3A50B3B09F}" type="presParOf" srcId="{36D12C6A-C33F-444D-985E-C87528F365EF}" destId="{D91136A0-BBA5-4033-85D4-E551E48A4097}" srcOrd="0" destOrd="0" presId="urn:microsoft.com/office/officeart/2005/8/layout/hierarchy2"/>
    <dgm:cxn modelId="{78BC9CBC-6AC1-4741-80D3-0E25CC6A6510}" type="presParOf" srcId="{36D12C6A-C33F-444D-985E-C87528F365EF}" destId="{18A8A596-414D-45EC-82A0-4CE6CE2BCEAF}" srcOrd="1" destOrd="0" presId="urn:microsoft.com/office/officeart/2005/8/layout/hierarchy2"/>
    <dgm:cxn modelId="{AE96D30B-232C-483E-8DC1-9533730DD00D}" type="presParOf" srcId="{F4FA03A4-3DA6-47F7-9A77-3B374796CB77}" destId="{215E04C8-8ADC-4870-8072-6C6871A934E8}" srcOrd="4" destOrd="0" presId="urn:microsoft.com/office/officeart/2005/8/layout/hierarchy2"/>
    <dgm:cxn modelId="{4F0A75C9-6D05-4818-80F8-23D7DFE7D9C4}" type="presParOf" srcId="{215E04C8-8ADC-4870-8072-6C6871A934E8}" destId="{881DB251-9FB1-4300-9BCC-5ED061EBD6BA}" srcOrd="0" destOrd="0" presId="urn:microsoft.com/office/officeart/2005/8/layout/hierarchy2"/>
    <dgm:cxn modelId="{5B2F72C6-E1BB-403C-8ED6-B2549365E5CF}" type="presParOf" srcId="{F4FA03A4-3DA6-47F7-9A77-3B374796CB77}" destId="{99095670-E0F4-480E-9255-5D1CF51C2306}" srcOrd="5" destOrd="0" presId="urn:microsoft.com/office/officeart/2005/8/layout/hierarchy2"/>
    <dgm:cxn modelId="{83297FE5-F7B9-467B-A8C0-5891FC92051D}" type="presParOf" srcId="{99095670-E0F4-480E-9255-5D1CF51C2306}" destId="{288590B9-AA3F-44E1-86EF-EEFFCBA51BD5}" srcOrd="0" destOrd="0" presId="urn:microsoft.com/office/officeart/2005/8/layout/hierarchy2"/>
    <dgm:cxn modelId="{EAF18E72-18C7-48AF-9DFB-C983FF2BE8C0}" type="presParOf" srcId="{99095670-E0F4-480E-9255-5D1CF51C2306}" destId="{C9ADEDFB-79EA-4185-B0EC-F6EC4D8F782E}" srcOrd="1" destOrd="0" presId="urn:microsoft.com/office/officeart/2005/8/layout/hierarchy2"/>
    <dgm:cxn modelId="{E233675A-C4C3-499E-9385-F2A73E5B1655}" type="presParOf" srcId="{F4FA03A4-3DA6-47F7-9A77-3B374796CB77}" destId="{D955C53B-B716-4B38-9366-F9DF3D076BCB}" srcOrd="6" destOrd="0" presId="urn:microsoft.com/office/officeart/2005/8/layout/hierarchy2"/>
    <dgm:cxn modelId="{061148BF-9BA7-4CED-97F0-D1024C7B766E}" type="presParOf" srcId="{D955C53B-B716-4B38-9366-F9DF3D076BCB}" destId="{1FDB852C-60D2-4512-8688-DBBE489C7C32}" srcOrd="0" destOrd="0" presId="urn:microsoft.com/office/officeart/2005/8/layout/hierarchy2"/>
    <dgm:cxn modelId="{B4B2C14F-201B-46A6-AADE-FC0ED716BAAB}" type="presParOf" srcId="{F4FA03A4-3DA6-47F7-9A77-3B374796CB77}" destId="{4D2DD327-F21E-40DF-89CF-2531CE508332}" srcOrd="7" destOrd="0" presId="urn:microsoft.com/office/officeart/2005/8/layout/hierarchy2"/>
    <dgm:cxn modelId="{DA2B4056-324C-41D5-BF87-353DFD9E4037}" type="presParOf" srcId="{4D2DD327-F21E-40DF-89CF-2531CE508332}" destId="{98EDA116-065D-473B-983B-F7A1A4E0692D}" srcOrd="0" destOrd="0" presId="urn:microsoft.com/office/officeart/2005/8/layout/hierarchy2"/>
    <dgm:cxn modelId="{24C0819E-C47A-43FC-B167-45D0E1A37775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0B482924-1ED3-4026-96F6-24581E914D2F}" type="presOf" srcId="{139FABCB-F47A-4731-86FD-9DEB34D850B8}" destId="{AB7C6CD4-FF75-4E23-A8C3-0A2318DBB1D6}" srcOrd="0" destOrd="0" presId="urn:microsoft.com/office/officeart/2005/8/layout/hierarchy2"/>
    <dgm:cxn modelId="{D3BBC899-106D-445C-B848-7FC8129B3910}" type="presOf" srcId="{F20EDC0B-CCE5-4D9D-9982-89A201087390}" destId="{CAE1C8E1-FF9C-459C-820F-5A372E5B5202}" srcOrd="1" destOrd="0" presId="urn:microsoft.com/office/officeart/2005/8/layout/hierarchy2"/>
    <dgm:cxn modelId="{4F4B11C9-2047-4263-BAB4-87970FD4BD6E}" type="presOf" srcId="{9F4AA07C-F7C0-4EE0-B444-1A0A99B21C5A}" destId="{87E32AC2-4577-44E3-BD84-D5E3BD970540}" srcOrd="1" destOrd="0" presId="urn:microsoft.com/office/officeart/2005/8/layout/hierarchy2"/>
    <dgm:cxn modelId="{5CA8FA01-1CDE-47D2-9DD2-6EFE419E2525}" type="presOf" srcId="{753D8466-5B43-4022-9EA6-80697AD791EF}" destId="{2938BCE4-55BC-4FA7-8B13-8D7362E71CAD}" srcOrd="0" destOrd="0" presId="urn:microsoft.com/office/officeart/2005/8/layout/hierarchy2"/>
    <dgm:cxn modelId="{DB6AAD78-D756-4088-BA67-5F558CF06A69}" type="presOf" srcId="{C3D618C2-BF81-4220-A584-D841429B7058}" destId="{CA6C5886-D1D3-4819-90BD-4BAC8F1EE87D}" srcOrd="0" destOrd="0" presId="urn:microsoft.com/office/officeart/2005/8/layout/hierarchy2"/>
    <dgm:cxn modelId="{0AFE0531-3593-42C3-9CA8-48C04155A51E}" type="presOf" srcId="{D4D9B399-9B7F-46DA-97B2-FED098F5DA6B}" destId="{6E6D9CAD-33D1-4ABE-986B-53D6D631EB94}" srcOrd="0" destOrd="0" presId="urn:microsoft.com/office/officeart/2005/8/layout/hierarchy2"/>
    <dgm:cxn modelId="{6C7B77E7-BC98-4D66-B7D2-69FB5C1EBCC1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57BB077A-B2AA-4461-937A-004C9835397E}" type="presOf" srcId="{5E47499F-6F41-4F22-A420-01A675CE6103}" destId="{E11C7B6F-7180-43A5-992E-3EA5851F2391}" srcOrd="0" destOrd="0" presId="urn:microsoft.com/office/officeart/2005/8/layout/hierarchy2"/>
    <dgm:cxn modelId="{1BC9BE7D-32D7-43C0-B3E3-AF9445AD83A9}" type="presOf" srcId="{DC7A1CA0-5D34-4F3B-A580-15CFD66EA796}" destId="{368F1645-5A66-45DB-B296-C23315AB7E22}" srcOrd="0" destOrd="0" presId="urn:microsoft.com/office/officeart/2005/8/layout/hierarchy2"/>
    <dgm:cxn modelId="{3D1E8549-2DF8-4916-874D-426D3EE40DDE}" type="presOf" srcId="{45CDA3C7-8713-4369-838A-8B5F475DA36B}" destId="{A1B1FB24-4A19-4073-B3DA-7D6FAFFD6611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CE565BDA-C44F-41D7-87B7-172BC72094B3}" type="presOf" srcId="{7BC373CD-A346-4D76-9165-35DCB418DD6B}" destId="{F67B909A-A307-4E9B-9469-45A779E59A51}" srcOrd="1" destOrd="0" presId="urn:microsoft.com/office/officeart/2005/8/layout/hierarchy2"/>
    <dgm:cxn modelId="{6A173C89-7DC9-4A44-B2FE-3DACC99D7D99}" type="presOf" srcId="{5E47499F-6F41-4F22-A420-01A675CE6103}" destId="{FB48A239-373B-4448-BD7F-C055FA9C8C48}" srcOrd="1" destOrd="0" presId="urn:microsoft.com/office/officeart/2005/8/layout/hierarchy2"/>
    <dgm:cxn modelId="{CF62CA6C-988A-4170-B73C-1D767EBEC5F7}" type="presOf" srcId="{9F4AA07C-F7C0-4EE0-B444-1A0A99B21C5A}" destId="{EB2274FC-15F8-41B7-935B-E389FD47AFD1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38007353-DE0A-42CC-808E-C5132B585E08}" type="presOf" srcId="{50BC2FEF-90AA-4887-A217-BCE929A4632A}" destId="{FDA47220-895B-4A69-B2BB-8BF8C016FF4B}" srcOrd="0" destOrd="0" presId="urn:microsoft.com/office/officeart/2005/8/layout/hierarchy2"/>
    <dgm:cxn modelId="{9F10F56D-A6A0-4175-BA15-B086D9310B6E}" type="presOf" srcId="{BABCE05A-4544-49DE-A70D-EBD4C2932AA1}" destId="{B4361C68-E191-4E89-B0BD-BAD091626B5B}" srcOrd="0" destOrd="0" presId="urn:microsoft.com/office/officeart/2005/8/layout/hierarchy2"/>
    <dgm:cxn modelId="{DEF026A6-2AF3-4BAC-B953-5DA09CFBB960}" type="presOf" srcId="{80D7FF03-79A4-410F-8B98-6A9724B85CBA}" destId="{47ACED10-AF50-4A06-8AC5-32A97AE3B1C8}" srcOrd="0" destOrd="0" presId="urn:microsoft.com/office/officeart/2005/8/layout/hierarchy2"/>
    <dgm:cxn modelId="{65BB7517-BF25-49E8-AB5D-16E8C32F0FE0}" type="presOf" srcId="{3958656D-BDA3-48B8-B715-8A44FDE6304E}" destId="{2AEF7D3A-FF38-45BC-9B3E-D40CCE847072}" srcOrd="0" destOrd="0" presId="urn:microsoft.com/office/officeart/2005/8/layout/hierarchy2"/>
    <dgm:cxn modelId="{174669E7-1AF8-4CC7-A8DA-B2CA90ECCE5C}" type="presOf" srcId="{83FAD934-5D5B-40FC-B3CA-D6105DE3D322}" destId="{19EBF599-727A-47CA-B105-7B4051DFB8C7}" srcOrd="1" destOrd="0" presId="urn:microsoft.com/office/officeart/2005/8/layout/hierarchy2"/>
    <dgm:cxn modelId="{F386473E-A52C-429B-8F13-57BB5E4E15F5}" type="presOf" srcId="{B503AF60-5EB5-4190-8EFC-246E35833849}" destId="{F53448B5-447F-4F1A-81C6-1F0D19E192DD}" srcOrd="0" destOrd="0" presId="urn:microsoft.com/office/officeart/2005/8/layout/hierarchy2"/>
    <dgm:cxn modelId="{10641F3E-FB56-47D0-A281-3BDC605AC8B4}" type="presOf" srcId="{F20EDC0B-CCE5-4D9D-9982-89A201087390}" destId="{674BA392-5914-4B78-A520-EE26D65D05C8}" srcOrd="0" destOrd="0" presId="urn:microsoft.com/office/officeart/2005/8/layout/hierarchy2"/>
    <dgm:cxn modelId="{226B88C3-B3E3-4A30-A191-AFC07B89FE1D}" type="presOf" srcId="{50BC2FEF-90AA-4887-A217-BCE929A4632A}" destId="{9F0B1A31-63BD-41F6-82FC-F5574A92E909}" srcOrd="1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4154C476-34B5-4986-9E18-96C31823726D}" type="presOf" srcId="{96FC7229-231F-4CA5-9914-6E9A83756569}" destId="{1906A700-A645-429B-8F9F-2A4F59D4835E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55F064FE-6980-4802-B03D-C6A2DD066469}" type="presOf" srcId="{83FAD934-5D5B-40FC-B3CA-D6105DE3D322}" destId="{8F195852-041E-423A-B5DF-8945941EB406}" srcOrd="0" destOrd="0" presId="urn:microsoft.com/office/officeart/2005/8/layout/hierarchy2"/>
    <dgm:cxn modelId="{C69E9EC3-5221-40F7-B3DB-227519FB663B}" type="presOf" srcId="{753D8466-5B43-4022-9EA6-80697AD791EF}" destId="{A6341011-54EC-4E06-9306-EAF2DE56CD2C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ABEE420-C774-48D8-A528-38BFCEC44FD1}" type="presOf" srcId="{7BC373CD-A346-4D76-9165-35DCB418DD6B}" destId="{4E10DB54-35ED-4D9F-B388-F6C78413B8E9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9DF6687D-4737-4909-A0A9-CE4C18B4845B}" type="presOf" srcId="{139FABCB-F47A-4731-86FD-9DEB34D850B8}" destId="{86416187-05A5-41DD-ADA2-C443892DABB2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616C754-8B3E-4691-B358-390409DE8FE6}" type="presOf" srcId="{5AA90255-5B35-44C4-B702-E81F223BEFD8}" destId="{3985982F-35AF-48B0-84C6-0C8F1D9EF2FA}" srcOrd="0" destOrd="0" presId="urn:microsoft.com/office/officeart/2005/8/layout/hierarchy2"/>
    <dgm:cxn modelId="{1A8EDD16-7E52-4F8C-9247-9F1A28CC92C1}" type="presOf" srcId="{076B6350-4EE3-45E3-9904-173A771DF62A}" destId="{BE306FCD-9806-4F30-B3B1-CA273857349C}" srcOrd="0" destOrd="0" presId="urn:microsoft.com/office/officeart/2005/8/layout/hierarchy2"/>
    <dgm:cxn modelId="{B65CB8FC-A4E1-4837-829C-C1DC16A50C59}" type="presOf" srcId="{7B2890D2-36E9-4029-898C-FC7E72272380}" destId="{497DB5E4-8EF3-40EA-9803-E80F51F19C35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B5907B77-DA97-4B87-813B-65212568E20E}" type="presOf" srcId="{8B8178A4-03D0-4F83-88CD-9E6E781603E6}" destId="{C0C8DC8E-72DB-4A2E-A50E-DA1CA06D79E3}" srcOrd="0" destOrd="0" presId="urn:microsoft.com/office/officeart/2005/8/layout/hierarchy2"/>
    <dgm:cxn modelId="{77F5184F-B3C3-410D-83EA-0C0542B8E9B9}" type="presOf" srcId="{86643E8D-F7CB-4F7B-B35A-FF26EACC433C}" destId="{419BEB18-32F6-4B18-9238-A8818FE634FC}" srcOrd="0" destOrd="0" presId="urn:microsoft.com/office/officeart/2005/8/layout/hierarchy2"/>
    <dgm:cxn modelId="{02E44D6B-12A6-44E2-8D83-5C7C36C47D01}" type="presParOf" srcId="{BE306FCD-9806-4F30-B3B1-CA273857349C}" destId="{BC89B9CD-5E6C-4475-ADF6-F7C2D7A5A353}" srcOrd="0" destOrd="0" presId="urn:microsoft.com/office/officeart/2005/8/layout/hierarchy2"/>
    <dgm:cxn modelId="{17866218-4795-4973-A931-194649E92501}" type="presParOf" srcId="{BC89B9CD-5E6C-4475-ADF6-F7C2D7A5A353}" destId="{6E6D9CAD-33D1-4ABE-986B-53D6D631EB94}" srcOrd="0" destOrd="0" presId="urn:microsoft.com/office/officeart/2005/8/layout/hierarchy2"/>
    <dgm:cxn modelId="{0A3DCA98-EE46-4B0E-93C6-A1997F1402C2}" type="presParOf" srcId="{BC89B9CD-5E6C-4475-ADF6-F7C2D7A5A353}" destId="{47C7FA5F-116D-41D5-BE1E-63389D526519}" srcOrd="1" destOrd="0" presId="urn:microsoft.com/office/officeart/2005/8/layout/hierarchy2"/>
    <dgm:cxn modelId="{4A2E14A7-8919-49CB-8D81-59F6B0C6C055}" type="presParOf" srcId="{47C7FA5F-116D-41D5-BE1E-63389D526519}" destId="{B4361C68-E191-4E89-B0BD-BAD091626B5B}" srcOrd="0" destOrd="0" presId="urn:microsoft.com/office/officeart/2005/8/layout/hierarchy2"/>
    <dgm:cxn modelId="{E988116E-021A-4AB8-B1AB-853AB5733C41}" type="presParOf" srcId="{B4361C68-E191-4E89-B0BD-BAD091626B5B}" destId="{12FD7525-DB42-46F9-B8FD-D33568A05731}" srcOrd="0" destOrd="0" presId="urn:microsoft.com/office/officeart/2005/8/layout/hierarchy2"/>
    <dgm:cxn modelId="{E81EA176-B40C-411B-8F36-EBB2F3A28C6A}" type="presParOf" srcId="{47C7FA5F-116D-41D5-BE1E-63389D526519}" destId="{8D4B9DA0-8352-443E-AB23-4081880753A9}" srcOrd="1" destOrd="0" presId="urn:microsoft.com/office/officeart/2005/8/layout/hierarchy2"/>
    <dgm:cxn modelId="{CB9A2CEE-F647-40AF-9684-5C4DD02D0DF4}" type="presParOf" srcId="{8D4B9DA0-8352-443E-AB23-4081880753A9}" destId="{CA6C5886-D1D3-4819-90BD-4BAC8F1EE87D}" srcOrd="0" destOrd="0" presId="urn:microsoft.com/office/officeart/2005/8/layout/hierarchy2"/>
    <dgm:cxn modelId="{A5ECBADD-4A0F-4A67-9A87-2AAD52EFFE63}" type="presParOf" srcId="{8D4B9DA0-8352-443E-AB23-4081880753A9}" destId="{9192797A-2A70-45CD-83CD-8CC844391943}" srcOrd="1" destOrd="0" presId="urn:microsoft.com/office/officeart/2005/8/layout/hierarchy2"/>
    <dgm:cxn modelId="{5E7F7C83-FF03-4E4F-9348-B8F8406A9662}" type="presParOf" srcId="{47C7FA5F-116D-41D5-BE1E-63389D526519}" destId="{E11C7B6F-7180-43A5-992E-3EA5851F2391}" srcOrd="2" destOrd="0" presId="urn:microsoft.com/office/officeart/2005/8/layout/hierarchy2"/>
    <dgm:cxn modelId="{6DC93E43-4708-492D-A3E9-CDCF1441200D}" type="presParOf" srcId="{E11C7B6F-7180-43A5-992E-3EA5851F2391}" destId="{FB48A239-373B-4448-BD7F-C055FA9C8C48}" srcOrd="0" destOrd="0" presId="urn:microsoft.com/office/officeart/2005/8/layout/hierarchy2"/>
    <dgm:cxn modelId="{66E7E29B-A5A6-4132-B08B-7F4013C53EEE}" type="presParOf" srcId="{47C7FA5F-116D-41D5-BE1E-63389D526519}" destId="{49833578-BD56-4B76-A7B4-93C083AE7440}" srcOrd="3" destOrd="0" presId="urn:microsoft.com/office/officeart/2005/8/layout/hierarchy2"/>
    <dgm:cxn modelId="{45B3E564-A68E-45D0-B93B-E2C5741B9944}" type="presParOf" srcId="{49833578-BD56-4B76-A7B4-93C083AE7440}" destId="{419BEB18-32F6-4B18-9238-A8818FE634FC}" srcOrd="0" destOrd="0" presId="urn:microsoft.com/office/officeart/2005/8/layout/hierarchy2"/>
    <dgm:cxn modelId="{0D58D206-76A1-4A51-8722-BCBE725B1E13}" type="presParOf" srcId="{49833578-BD56-4B76-A7B4-93C083AE7440}" destId="{9606F08B-4F70-4EB6-983D-ED46C176903C}" srcOrd="1" destOrd="0" presId="urn:microsoft.com/office/officeart/2005/8/layout/hierarchy2"/>
    <dgm:cxn modelId="{F9774782-937B-476F-9F5E-2602E64E8413}" type="presParOf" srcId="{47C7FA5F-116D-41D5-BE1E-63389D526519}" destId="{8F195852-041E-423A-B5DF-8945941EB406}" srcOrd="4" destOrd="0" presId="urn:microsoft.com/office/officeart/2005/8/layout/hierarchy2"/>
    <dgm:cxn modelId="{C705A9AC-5DC5-40C2-802D-58196EFCFD52}" type="presParOf" srcId="{8F195852-041E-423A-B5DF-8945941EB406}" destId="{19EBF599-727A-47CA-B105-7B4051DFB8C7}" srcOrd="0" destOrd="0" presId="urn:microsoft.com/office/officeart/2005/8/layout/hierarchy2"/>
    <dgm:cxn modelId="{DE800615-17B0-449D-9437-892B260E7F93}" type="presParOf" srcId="{47C7FA5F-116D-41D5-BE1E-63389D526519}" destId="{5B0C94E8-6047-4A9D-A59D-4243CA01023B}" srcOrd="5" destOrd="0" presId="urn:microsoft.com/office/officeart/2005/8/layout/hierarchy2"/>
    <dgm:cxn modelId="{F8C430F3-EDFB-4A77-A042-4DDAC7FFADEC}" type="presParOf" srcId="{5B0C94E8-6047-4A9D-A59D-4243CA01023B}" destId="{47ACED10-AF50-4A06-8AC5-32A97AE3B1C8}" srcOrd="0" destOrd="0" presId="urn:microsoft.com/office/officeart/2005/8/layout/hierarchy2"/>
    <dgm:cxn modelId="{FD4B9485-40E5-4514-A0AD-D6E5BD1DED57}" type="presParOf" srcId="{5B0C94E8-6047-4A9D-A59D-4243CA01023B}" destId="{51C9AA23-5208-47C4-9495-ED7DF43D7949}" srcOrd="1" destOrd="0" presId="urn:microsoft.com/office/officeart/2005/8/layout/hierarchy2"/>
    <dgm:cxn modelId="{FE4D882A-8CE9-496B-A780-4861F33431B0}" type="presParOf" srcId="{BE306FCD-9806-4F30-B3B1-CA273857349C}" destId="{8658F2C1-2E33-4716-96CE-BB95A05DA53A}" srcOrd="1" destOrd="0" presId="urn:microsoft.com/office/officeart/2005/8/layout/hierarchy2"/>
    <dgm:cxn modelId="{08BC69D4-60B0-459C-B30B-60CB71315521}" type="presParOf" srcId="{8658F2C1-2E33-4716-96CE-BB95A05DA53A}" destId="{3985982F-35AF-48B0-84C6-0C8F1D9EF2FA}" srcOrd="0" destOrd="0" presId="urn:microsoft.com/office/officeart/2005/8/layout/hierarchy2"/>
    <dgm:cxn modelId="{DF7155DE-3808-4895-AC49-B324D35B0063}" type="presParOf" srcId="{8658F2C1-2E33-4716-96CE-BB95A05DA53A}" destId="{E962D45F-3934-4127-B852-040B19CBBED4}" srcOrd="1" destOrd="0" presId="urn:microsoft.com/office/officeart/2005/8/layout/hierarchy2"/>
    <dgm:cxn modelId="{437BEEA6-0ACC-4FFA-84E3-92B5BB4D4D86}" type="presParOf" srcId="{E962D45F-3934-4127-B852-040B19CBBED4}" destId="{AB7C6CD4-FF75-4E23-A8C3-0A2318DBB1D6}" srcOrd="0" destOrd="0" presId="urn:microsoft.com/office/officeart/2005/8/layout/hierarchy2"/>
    <dgm:cxn modelId="{C3E00A83-68FB-4D71-8267-A0FF8D75A9A3}" type="presParOf" srcId="{AB7C6CD4-FF75-4E23-A8C3-0A2318DBB1D6}" destId="{86416187-05A5-41DD-ADA2-C443892DABB2}" srcOrd="0" destOrd="0" presId="urn:microsoft.com/office/officeart/2005/8/layout/hierarchy2"/>
    <dgm:cxn modelId="{2F354BF3-FF8E-4778-ABB7-D8DA6940BD2E}" type="presParOf" srcId="{E962D45F-3934-4127-B852-040B19CBBED4}" destId="{F5141415-821F-4342-AEDF-E9BC97E8B75D}" srcOrd="1" destOrd="0" presId="urn:microsoft.com/office/officeart/2005/8/layout/hierarchy2"/>
    <dgm:cxn modelId="{E0276C0D-ADCF-43BE-A541-F668758FBA70}" type="presParOf" srcId="{F5141415-821F-4342-AEDF-E9BC97E8B75D}" destId="{A1B1FB24-4A19-4073-B3DA-7D6FAFFD6611}" srcOrd="0" destOrd="0" presId="urn:microsoft.com/office/officeart/2005/8/layout/hierarchy2"/>
    <dgm:cxn modelId="{FDDDA2D9-9866-4A5C-8285-2CF0CD5E23D5}" type="presParOf" srcId="{F5141415-821F-4342-AEDF-E9BC97E8B75D}" destId="{1AAB8F11-CB53-4E23-8DA2-6135C0475A27}" srcOrd="1" destOrd="0" presId="urn:microsoft.com/office/officeart/2005/8/layout/hierarchy2"/>
    <dgm:cxn modelId="{86FD9793-0723-4B13-A3A8-89CE61CFC6E0}" type="presParOf" srcId="{1AAB8F11-CB53-4E23-8DA2-6135C0475A27}" destId="{FDA47220-895B-4A69-B2BB-8BF8C016FF4B}" srcOrd="0" destOrd="0" presId="urn:microsoft.com/office/officeart/2005/8/layout/hierarchy2"/>
    <dgm:cxn modelId="{B91380B4-3D63-4740-91CF-CDA365D1D903}" type="presParOf" srcId="{FDA47220-895B-4A69-B2BB-8BF8C016FF4B}" destId="{9F0B1A31-63BD-41F6-82FC-F5574A92E909}" srcOrd="0" destOrd="0" presId="urn:microsoft.com/office/officeart/2005/8/layout/hierarchy2"/>
    <dgm:cxn modelId="{A4B8AEDE-B49D-4624-9B73-51E13BEA02DF}" type="presParOf" srcId="{1AAB8F11-CB53-4E23-8DA2-6135C0475A27}" destId="{519D71D9-AD17-481A-BC45-95647664C32A}" srcOrd="1" destOrd="0" presId="urn:microsoft.com/office/officeart/2005/8/layout/hierarchy2"/>
    <dgm:cxn modelId="{2099E775-473C-4F1A-95E1-7D425629DF6B}" type="presParOf" srcId="{519D71D9-AD17-481A-BC45-95647664C32A}" destId="{C0C8DC8E-72DB-4A2E-A50E-DA1CA06D79E3}" srcOrd="0" destOrd="0" presId="urn:microsoft.com/office/officeart/2005/8/layout/hierarchy2"/>
    <dgm:cxn modelId="{C17439FE-44BF-4813-AE11-98991145025D}" type="presParOf" srcId="{519D71D9-AD17-481A-BC45-95647664C32A}" destId="{98B01CE3-DDD6-4A2E-A4D8-B0F413861D6D}" srcOrd="1" destOrd="0" presId="urn:microsoft.com/office/officeart/2005/8/layout/hierarchy2"/>
    <dgm:cxn modelId="{15715413-A158-48A5-9063-4F2E9B4E4E7A}" type="presParOf" srcId="{1AAB8F11-CB53-4E23-8DA2-6135C0475A27}" destId="{4E10DB54-35ED-4D9F-B388-F6C78413B8E9}" srcOrd="2" destOrd="0" presId="urn:microsoft.com/office/officeart/2005/8/layout/hierarchy2"/>
    <dgm:cxn modelId="{B926FF58-0723-4ADF-B4F9-C66E0A4CF246}" type="presParOf" srcId="{4E10DB54-35ED-4D9F-B388-F6C78413B8E9}" destId="{F67B909A-A307-4E9B-9469-45A779E59A51}" srcOrd="0" destOrd="0" presId="urn:microsoft.com/office/officeart/2005/8/layout/hierarchy2"/>
    <dgm:cxn modelId="{9B3ABA0A-35CB-4BAF-8749-7764C4EC1A7D}" type="presParOf" srcId="{1AAB8F11-CB53-4E23-8DA2-6135C0475A27}" destId="{14714887-E966-470C-860D-96908FD88E18}" srcOrd="3" destOrd="0" presId="urn:microsoft.com/office/officeart/2005/8/layout/hierarchy2"/>
    <dgm:cxn modelId="{6385F427-A2BE-4F76-8C3F-86C87010EF84}" type="presParOf" srcId="{14714887-E966-470C-860D-96908FD88E18}" destId="{1906A700-A645-429B-8F9F-2A4F59D4835E}" srcOrd="0" destOrd="0" presId="urn:microsoft.com/office/officeart/2005/8/layout/hierarchy2"/>
    <dgm:cxn modelId="{710B39C9-50DC-4D50-A8F5-5C63A56704B6}" type="presParOf" srcId="{14714887-E966-470C-860D-96908FD88E18}" destId="{9E21E745-5CA6-4C1A-A097-7D4CFAE8952B}" srcOrd="1" destOrd="0" presId="urn:microsoft.com/office/officeart/2005/8/layout/hierarchy2"/>
    <dgm:cxn modelId="{64C7BABE-C9E9-42CB-9D3F-75C9FBDD56C2}" type="presParOf" srcId="{1AAB8F11-CB53-4E23-8DA2-6135C0475A27}" destId="{2938BCE4-55BC-4FA7-8B13-8D7362E71CAD}" srcOrd="4" destOrd="0" presId="urn:microsoft.com/office/officeart/2005/8/layout/hierarchy2"/>
    <dgm:cxn modelId="{512D5352-D0FB-4691-A4B7-2BCDB02DB88E}" type="presParOf" srcId="{2938BCE4-55BC-4FA7-8B13-8D7362E71CAD}" destId="{A6341011-54EC-4E06-9306-EAF2DE56CD2C}" srcOrd="0" destOrd="0" presId="urn:microsoft.com/office/officeart/2005/8/layout/hierarchy2"/>
    <dgm:cxn modelId="{213A2D24-D539-45DE-8EAE-00C29C907AB7}" type="presParOf" srcId="{1AAB8F11-CB53-4E23-8DA2-6135C0475A27}" destId="{A0A8C24A-B549-4DD3-A86B-5C27239361DA}" srcOrd="5" destOrd="0" presId="urn:microsoft.com/office/officeart/2005/8/layout/hierarchy2"/>
    <dgm:cxn modelId="{CF7C1C67-9538-43C9-9EF8-DAAD73F18A58}" type="presParOf" srcId="{A0A8C24A-B549-4DD3-A86B-5C27239361DA}" destId="{368F1645-5A66-45DB-B296-C23315AB7E22}" srcOrd="0" destOrd="0" presId="urn:microsoft.com/office/officeart/2005/8/layout/hierarchy2"/>
    <dgm:cxn modelId="{74C6A60E-F3EC-42CC-9173-8274ACADE409}" type="presParOf" srcId="{A0A8C24A-B549-4DD3-A86B-5C27239361DA}" destId="{AAB70EE2-6F5D-4397-9BEA-BD14754644EA}" srcOrd="1" destOrd="0" presId="urn:microsoft.com/office/officeart/2005/8/layout/hierarchy2"/>
    <dgm:cxn modelId="{1ADF21A9-8108-41C5-AF4E-2817CA99C476}" type="presParOf" srcId="{BE306FCD-9806-4F30-B3B1-CA273857349C}" destId="{3EC8FEA1-FACA-4B7A-ACC4-B6309011D501}" srcOrd="2" destOrd="0" presId="urn:microsoft.com/office/officeart/2005/8/layout/hierarchy2"/>
    <dgm:cxn modelId="{D5263120-8AC2-4ED4-B0FD-98A4897EFBF8}" type="presParOf" srcId="{3EC8FEA1-FACA-4B7A-ACC4-B6309011D501}" destId="{2AEF7D3A-FF38-45BC-9B3E-D40CCE847072}" srcOrd="0" destOrd="0" presId="urn:microsoft.com/office/officeart/2005/8/layout/hierarchy2"/>
    <dgm:cxn modelId="{328A07EA-9AEF-4DB2-8C6F-852809BCA9C5}" type="presParOf" srcId="{3EC8FEA1-FACA-4B7A-ACC4-B6309011D501}" destId="{2E81C92C-CE54-4B34-8AD9-23F5F8E60BCB}" srcOrd="1" destOrd="0" presId="urn:microsoft.com/office/officeart/2005/8/layout/hierarchy2"/>
    <dgm:cxn modelId="{64735BDC-7F47-49D3-94BA-B4E16928F834}" type="presParOf" srcId="{2E81C92C-CE54-4B34-8AD9-23F5F8E60BCB}" destId="{674BA392-5914-4B78-A520-EE26D65D05C8}" srcOrd="0" destOrd="0" presId="urn:microsoft.com/office/officeart/2005/8/layout/hierarchy2"/>
    <dgm:cxn modelId="{9CF767CE-A568-40ED-9051-243342F1B9E6}" type="presParOf" srcId="{674BA392-5914-4B78-A520-EE26D65D05C8}" destId="{CAE1C8E1-FF9C-459C-820F-5A372E5B5202}" srcOrd="0" destOrd="0" presId="urn:microsoft.com/office/officeart/2005/8/layout/hierarchy2"/>
    <dgm:cxn modelId="{93452994-4CA3-4F31-A0EF-7F9AA2C250B2}" type="presParOf" srcId="{2E81C92C-CE54-4B34-8AD9-23F5F8E60BCB}" destId="{905C17AD-FE93-4469-8609-EDCF89529AA2}" srcOrd="1" destOrd="0" presId="urn:microsoft.com/office/officeart/2005/8/layout/hierarchy2"/>
    <dgm:cxn modelId="{DCDD2E66-4DAA-4088-9D83-491E18139480}" type="presParOf" srcId="{905C17AD-FE93-4469-8609-EDCF89529AA2}" destId="{497DB5E4-8EF3-40EA-9803-E80F51F19C35}" srcOrd="0" destOrd="0" presId="urn:microsoft.com/office/officeart/2005/8/layout/hierarchy2"/>
    <dgm:cxn modelId="{7D48DF0D-D9D1-4AC7-AE9E-B7768ED5AE91}" type="presParOf" srcId="{905C17AD-FE93-4469-8609-EDCF89529AA2}" destId="{A54907F9-77D3-493A-BD14-6183BAA27BA4}" srcOrd="1" destOrd="0" presId="urn:microsoft.com/office/officeart/2005/8/layout/hierarchy2"/>
    <dgm:cxn modelId="{F830B540-39B0-458B-92C5-E2412CCC2232}" type="presParOf" srcId="{2E81C92C-CE54-4B34-8AD9-23F5F8E60BCB}" destId="{EB2274FC-15F8-41B7-935B-E389FD47AFD1}" srcOrd="2" destOrd="0" presId="urn:microsoft.com/office/officeart/2005/8/layout/hierarchy2"/>
    <dgm:cxn modelId="{78B97968-467F-457B-9B41-8C8375C9D677}" type="presParOf" srcId="{EB2274FC-15F8-41B7-935B-E389FD47AFD1}" destId="{87E32AC2-4577-44E3-BD84-D5E3BD970540}" srcOrd="0" destOrd="0" presId="urn:microsoft.com/office/officeart/2005/8/layout/hierarchy2"/>
    <dgm:cxn modelId="{BD46BDC0-ADB7-40BB-9587-E4B9AE74EEB9}" type="presParOf" srcId="{2E81C92C-CE54-4B34-8AD9-23F5F8E60BCB}" destId="{9076073A-94D7-4B3A-BEDD-A7CFB249D472}" srcOrd="3" destOrd="0" presId="urn:microsoft.com/office/officeart/2005/8/layout/hierarchy2"/>
    <dgm:cxn modelId="{BDAB8CB8-B372-474F-9F6B-9404F6D999A0}" type="presParOf" srcId="{9076073A-94D7-4B3A-BEDD-A7CFB249D472}" destId="{F53448B5-447F-4F1A-81C6-1F0D19E192DD}" srcOrd="0" destOrd="0" presId="urn:microsoft.com/office/officeart/2005/8/layout/hierarchy2"/>
    <dgm:cxn modelId="{6BD853E5-3914-4D36-ABC1-6DBA6DACBCBA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0C9F5-5C8E-4618-ABF6-C8E3055A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3019</Words>
  <Characters>16608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LinksUpToDate>false</LinksUpToDate>
  <CharactersWithSpaces>19588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lastModifiedBy/>
  <cp:revision>1</cp:revision>
  <dcterms:created xsi:type="dcterms:W3CDTF">2015-11-05T18:18:00Z</dcterms:created>
  <dcterms:modified xsi:type="dcterms:W3CDTF">2015-11-12T19:56:00Z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